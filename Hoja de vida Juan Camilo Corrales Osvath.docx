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600"/>
        <w:gridCol w:w="720"/>
        <w:gridCol w:w="6470"/>
      </w:tblGrid>
      <w:tr w:rsidR="001B2ABD" w14:paraId="2FEF8DE8" w14:textId="77777777" w:rsidTr="001B2ABD">
        <w:trPr>
          <w:trHeight w:val="4410"/>
        </w:trPr>
        <w:tc>
          <w:tcPr>
            <w:tcW w:w="3600" w:type="dxa"/>
            <w:vAlign w:val="bottom"/>
          </w:tcPr>
          <w:p w14:paraId="70EF8F1C" w14:textId="4B20C5B8" w:rsidR="001B2ABD" w:rsidRDefault="001B2ABD" w:rsidP="001B2ABD">
            <w:pPr>
              <w:tabs>
                <w:tab w:val="left" w:pos="990"/>
              </w:tabs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01D1BE5" wp14:editId="3EC1BC24">
                      <wp:extent cx="2036521" cy="2081225"/>
                      <wp:effectExtent l="19050" t="19050" r="40005" b="33655"/>
                      <wp:docPr id="2" name="Oval 2" title="Professional Headshot of Man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6521" cy="2081225"/>
                              </a:xfrm>
                              <a:prstGeom prst="ellipse">
                                <a:avLst/>
                              </a:prstGeom>
                              <a:blipFill dpi="0" rotWithShape="1"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63500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01CEF954" id="Oval 2" o:spid="_x0000_s1026" alt="Title: Professional Headshot of Man" style="width:160.35pt;height:16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" strokecolor="#94b6d2 [3204]" strokeweight="5pt">
                      <v:fill r:id="rId10" o:title="" recolor="t" rotate="t" type="frame"/>
                      <v:stroke joinstyle="miter"/>
                      <w10:anchorlock/>
                    </v:oval>
                  </w:pict>
                </mc:Fallback>
              </mc:AlternateContent>
            </w:r>
          </w:p>
        </w:tc>
        <w:tc>
          <w:tcPr>
            <w:tcW w:w="720" w:type="dxa"/>
          </w:tcPr>
          <w:p w14:paraId="31521078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6470" w:type="dxa"/>
            <w:vAlign w:val="bottom"/>
          </w:tcPr>
          <w:p w14:paraId="344EA9A1" w14:textId="260F379C" w:rsidR="001B2ABD" w:rsidRPr="003135B8" w:rsidRDefault="003135B8" w:rsidP="001B2ABD">
            <w:pPr>
              <w:pStyle w:val="Title"/>
              <w:rPr>
                <w:sz w:val="72"/>
                <w:szCs w:val="72"/>
              </w:rPr>
            </w:pPr>
            <w:r w:rsidRPr="003135B8">
              <w:rPr>
                <w:sz w:val="72"/>
                <w:szCs w:val="72"/>
              </w:rPr>
              <w:t>juan camilo corrales osvath</w:t>
            </w:r>
          </w:p>
          <w:p w14:paraId="48CE5DC1" w14:textId="1644C097" w:rsidR="001B2ABD" w:rsidRDefault="001B2ABD" w:rsidP="001B2ABD">
            <w:pPr>
              <w:pStyle w:val="Subtitle"/>
            </w:pPr>
          </w:p>
        </w:tc>
      </w:tr>
      <w:tr w:rsidR="001B2ABD" w14:paraId="150A5961" w14:textId="77777777" w:rsidTr="001B2ABD">
        <w:tc>
          <w:tcPr>
            <w:tcW w:w="3600" w:type="dxa"/>
          </w:tcPr>
          <w:p w14:paraId="012068BD" w14:textId="4F5B0C31" w:rsidR="00036450" w:rsidRPr="00607D12" w:rsidRDefault="00AA030B" w:rsidP="00AA030B">
            <w:pPr>
              <w:pStyle w:val="Heading3"/>
              <w:rPr>
                <w:lang w:val="es-CO"/>
              </w:rPr>
            </w:pPr>
            <w:r w:rsidRPr="00607D12">
              <w:rPr>
                <w:lang w:val="es-CO"/>
              </w:rPr>
              <w:t>PERFIL</w:t>
            </w:r>
          </w:p>
          <w:p w14:paraId="5C2580A0" w14:textId="1E6AF210" w:rsidR="00AA030B" w:rsidRPr="00AA030B" w:rsidRDefault="00AA030B" w:rsidP="003135B8">
            <w:pPr>
              <w:rPr>
                <w:lang w:val="es-CO"/>
              </w:rPr>
            </w:pPr>
            <w:r w:rsidRPr="00AA030B">
              <w:rPr>
                <w:lang w:val="es-CO"/>
              </w:rPr>
              <w:t xml:space="preserve">Soy un estudiante </w:t>
            </w:r>
            <w:proofErr w:type="gramStart"/>
            <w:r w:rsidRPr="00AA030B">
              <w:rPr>
                <w:lang w:val="es-CO"/>
              </w:rPr>
              <w:t>Colombiano</w:t>
            </w:r>
            <w:proofErr w:type="gramEnd"/>
            <w:r w:rsidRPr="00AA030B">
              <w:rPr>
                <w:lang w:val="es-CO"/>
              </w:rPr>
              <w:t xml:space="preserve"> d</w:t>
            </w:r>
            <w:r>
              <w:rPr>
                <w:lang w:val="es-CO"/>
              </w:rPr>
              <w:t>e Cali</w:t>
            </w:r>
            <w:r w:rsidR="00607D12">
              <w:rPr>
                <w:lang w:val="es-CO"/>
              </w:rPr>
              <w:t>, valle del cauca</w:t>
            </w:r>
            <w:r>
              <w:rPr>
                <w:lang w:val="es-CO"/>
              </w:rPr>
              <w:t>. Me apasiona la Música y el desarrollo web: Front-</w:t>
            </w:r>
            <w:proofErr w:type="spellStart"/>
            <w:r>
              <w:rPr>
                <w:lang w:val="es-CO"/>
              </w:rPr>
              <w:t>end</w:t>
            </w:r>
            <w:proofErr w:type="spellEnd"/>
            <w:r>
              <w:rPr>
                <w:lang w:val="es-CO"/>
              </w:rPr>
              <w:t xml:space="preserve"> y Back-</w:t>
            </w:r>
            <w:proofErr w:type="spellStart"/>
            <w:r>
              <w:rPr>
                <w:lang w:val="es-CO"/>
              </w:rPr>
              <w:t>end</w:t>
            </w:r>
            <w:proofErr w:type="spellEnd"/>
            <w:r>
              <w:rPr>
                <w:lang w:val="es-CO"/>
              </w:rPr>
              <w:t>.</w:t>
            </w:r>
          </w:p>
          <w:p w14:paraId="535ED435" w14:textId="77777777" w:rsidR="00036450" w:rsidRPr="00AA030B" w:rsidRDefault="00036450" w:rsidP="00036450">
            <w:pPr>
              <w:rPr>
                <w:lang w:val="es-CO"/>
              </w:rPr>
            </w:pPr>
          </w:p>
          <w:p w14:paraId="77FFD2E8" w14:textId="72EF80C0" w:rsidR="00036450" w:rsidRPr="00AA030B" w:rsidRDefault="00264E19" w:rsidP="00CB0055">
            <w:pPr>
              <w:pStyle w:val="Heading3"/>
              <w:rPr>
                <w:lang w:val="es-CO"/>
              </w:rPr>
            </w:pPr>
            <w:sdt>
              <w:sdtPr>
                <w:id w:val="-1954003311"/>
                <w:placeholder>
                  <w:docPart w:val="61525F5E3E784E5E9FDDD79DF93B870C"/>
                </w:placeholder>
                <w:temporary/>
                <w:showingPlcHdr/>
                <w15:appearance w15:val="hidden"/>
              </w:sdtPr>
              <w:sdtEndPr/>
              <w:sdtContent>
                <w:r w:rsidR="00CB0055" w:rsidRPr="00AA030B">
                  <w:rPr>
                    <w:lang w:val="es-CO"/>
                  </w:rPr>
                  <w:t>Contact</w:t>
                </w:r>
              </w:sdtContent>
            </w:sdt>
            <w:r w:rsidR="00AA030B" w:rsidRPr="00AA030B">
              <w:rPr>
                <w:lang w:val="es-CO"/>
              </w:rPr>
              <w:t>O</w:t>
            </w:r>
          </w:p>
          <w:p w14:paraId="2C4AFD54" w14:textId="79071755" w:rsidR="004D3011" w:rsidRPr="00AA030B" w:rsidRDefault="00AA030B" w:rsidP="004D3011">
            <w:pPr>
              <w:rPr>
                <w:lang w:val="es-CO"/>
              </w:rPr>
            </w:pPr>
            <w:r w:rsidRPr="00AA030B">
              <w:rPr>
                <w:lang w:val="es-CO"/>
              </w:rPr>
              <w:t>TELEFONO:</w:t>
            </w:r>
          </w:p>
          <w:p w14:paraId="53E53A7C" w14:textId="6DB19813" w:rsidR="004D3011" w:rsidRPr="00AA030B" w:rsidRDefault="003135B8" w:rsidP="004D3011">
            <w:pPr>
              <w:rPr>
                <w:lang w:val="es-CO"/>
              </w:rPr>
            </w:pPr>
            <w:r w:rsidRPr="00AA030B">
              <w:rPr>
                <w:lang w:val="es-CO"/>
              </w:rPr>
              <w:t>+57 3163626771</w:t>
            </w:r>
          </w:p>
          <w:p w14:paraId="1B8B42F8" w14:textId="34F12419" w:rsidR="004D3011" w:rsidRPr="00AA030B" w:rsidRDefault="00AA030B" w:rsidP="004D3011">
            <w:pPr>
              <w:rPr>
                <w:lang w:val="es-CO"/>
              </w:rPr>
            </w:pPr>
            <w:r w:rsidRPr="00AA030B">
              <w:rPr>
                <w:lang w:val="es-CO"/>
              </w:rPr>
              <w:t>R</w:t>
            </w:r>
            <w:r w:rsidR="005960C8" w:rsidRPr="00AA030B">
              <w:rPr>
                <w:lang w:val="es-CO"/>
              </w:rPr>
              <w:t>epositor</w:t>
            </w:r>
            <w:r w:rsidRPr="00AA030B">
              <w:rPr>
                <w:lang w:val="es-CO"/>
              </w:rPr>
              <w:t>io de GitHub</w:t>
            </w:r>
            <w:r w:rsidR="005960C8" w:rsidRPr="00AA030B">
              <w:rPr>
                <w:lang w:val="es-CO"/>
              </w:rPr>
              <w:t>:</w:t>
            </w:r>
          </w:p>
          <w:p w14:paraId="58C02CBF" w14:textId="028B2011" w:rsidR="005960C8" w:rsidRPr="00607D12" w:rsidRDefault="00264E19" w:rsidP="004D3011">
            <w:pPr>
              <w:rPr>
                <w:lang w:val="es-CO"/>
              </w:rPr>
            </w:pPr>
            <w:hyperlink r:id="rId11" w:history="1">
              <w:r w:rsidR="005960C8" w:rsidRPr="00607D12">
                <w:rPr>
                  <w:rStyle w:val="Hyperlink"/>
                  <w:lang w:val="es-CO"/>
                </w:rPr>
                <w:t>https://github.com/juancamilocorralesosvath</w:t>
              </w:r>
            </w:hyperlink>
          </w:p>
          <w:sdt>
            <w:sdtPr>
              <w:id w:val="-240260293"/>
              <w:placeholder>
                <w:docPart w:val="BEF99950A42A4DEDA25679F7EAA024C9"/>
              </w:placeholder>
              <w:temporary/>
              <w:showingPlcHdr/>
              <w15:appearance w15:val="hidden"/>
            </w:sdtPr>
            <w:sdtEndPr/>
            <w:sdtContent>
              <w:p w14:paraId="4894E043" w14:textId="77777777" w:rsidR="004D3011" w:rsidRPr="00607D12" w:rsidRDefault="004D3011" w:rsidP="004D3011">
                <w:pPr>
                  <w:rPr>
                    <w:lang w:val="es-CO"/>
                  </w:rPr>
                </w:pPr>
                <w:r w:rsidRPr="00607D12">
                  <w:rPr>
                    <w:lang w:val="es-CO"/>
                  </w:rPr>
                  <w:t>EMAIL:</w:t>
                </w:r>
              </w:p>
            </w:sdtContent>
          </w:sdt>
          <w:p w14:paraId="126C3EB6" w14:textId="21D44843" w:rsidR="00036450" w:rsidRPr="00607D12" w:rsidRDefault="003135B8" w:rsidP="004D3011">
            <w:pPr>
              <w:rPr>
                <w:rStyle w:val="Hyperlink"/>
                <w:lang w:val="es-CO"/>
              </w:rPr>
            </w:pPr>
            <w:r w:rsidRPr="00607D12">
              <w:rPr>
                <w:lang w:val="es-CO"/>
              </w:rPr>
              <w:t>juancamilocorra@gmail.com</w:t>
            </w:r>
          </w:p>
          <w:sdt>
            <w:sdtPr>
              <w:id w:val="-1444214663"/>
              <w:placeholder>
                <w:docPart w:val="2ADDAA6323DC4F3EBC386828E9FA65C2"/>
              </w:placeholder>
              <w:temporary/>
              <w:showingPlcHdr/>
              <w15:appearance w15:val="hidden"/>
            </w:sdtPr>
            <w:sdtEndPr/>
            <w:sdtContent>
              <w:p w14:paraId="5DAE93D2" w14:textId="77777777" w:rsidR="004D3011" w:rsidRPr="00607D12" w:rsidRDefault="00CB0055" w:rsidP="00CB0055">
                <w:pPr>
                  <w:pStyle w:val="Heading3"/>
                  <w:rPr>
                    <w:lang w:val="es-CO"/>
                  </w:rPr>
                </w:pPr>
                <w:r w:rsidRPr="00607D12">
                  <w:rPr>
                    <w:lang w:val="es-CO"/>
                  </w:rPr>
                  <w:t>Hobbies</w:t>
                </w:r>
              </w:p>
            </w:sdtContent>
          </w:sdt>
          <w:p w14:paraId="0D69D8FA" w14:textId="400B4AD8" w:rsidR="004D3011" w:rsidRPr="00607D12" w:rsidRDefault="00AA030B" w:rsidP="004D3011">
            <w:pPr>
              <w:rPr>
                <w:lang w:val="es-CO"/>
              </w:rPr>
            </w:pPr>
            <w:r w:rsidRPr="00607D12">
              <w:rPr>
                <w:lang w:val="es-CO"/>
              </w:rPr>
              <w:t xml:space="preserve">Leer </w:t>
            </w:r>
          </w:p>
          <w:p w14:paraId="30B5A1B3" w14:textId="5629409D" w:rsidR="004D3011" w:rsidRPr="00607D12" w:rsidRDefault="003135B8" w:rsidP="004D3011">
            <w:pPr>
              <w:rPr>
                <w:lang w:val="es-CO"/>
              </w:rPr>
            </w:pPr>
            <w:r w:rsidRPr="00607D12">
              <w:rPr>
                <w:lang w:val="es-CO"/>
              </w:rPr>
              <w:t>Investiga</w:t>
            </w:r>
            <w:r w:rsidR="00AA030B" w:rsidRPr="00607D12">
              <w:rPr>
                <w:lang w:val="es-CO"/>
              </w:rPr>
              <w:t>r</w:t>
            </w:r>
          </w:p>
          <w:p w14:paraId="07A0ABD1" w14:textId="599BFC0F" w:rsidR="00AA030B" w:rsidRDefault="00AA030B" w:rsidP="004D3011">
            <w:proofErr w:type="spellStart"/>
            <w:r>
              <w:t>Jugar</w:t>
            </w:r>
            <w:proofErr w:type="spellEnd"/>
            <w:r>
              <w:t xml:space="preserve"> </w:t>
            </w:r>
            <w:proofErr w:type="spellStart"/>
            <w:r>
              <w:t>Ajedrez</w:t>
            </w:r>
            <w:proofErr w:type="spellEnd"/>
          </w:p>
          <w:p w14:paraId="4DC3C76B" w14:textId="31AD11B8" w:rsidR="004D3011" w:rsidRPr="004D3011" w:rsidRDefault="004D3011" w:rsidP="004D3011"/>
        </w:tc>
        <w:tc>
          <w:tcPr>
            <w:tcW w:w="720" w:type="dxa"/>
          </w:tcPr>
          <w:p w14:paraId="6AC64576" w14:textId="16D12E33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6470" w:type="dxa"/>
          </w:tcPr>
          <w:p w14:paraId="5363A7CB" w14:textId="056FF080" w:rsidR="001B2ABD" w:rsidRPr="001206AE" w:rsidRDefault="001206AE" w:rsidP="00036450">
            <w:pPr>
              <w:pStyle w:val="Heading2"/>
              <w:rPr>
                <w:lang w:val="es-CO"/>
              </w:rPr>
            </w:pPr>
            <w:r w:rsidRPr="001206AE">
              <w:rPr>
                <w:lang w:val="es-CO"/>
              </w:rPr>
              <w:t>EDUCACI</w:t>
            </w:r>
            <w:r>
              <w:rPr>
                <w:lang w:val="es-CO"/>
              </w:rPr>
              <w:t>ÓN</w:t>
            </w:r>
          </w:p>
          <w:p w14:paraId="1D55D9B7" w14:textId="77777777" w:rsidR="008844A4" w:rsidRDefault="008844A4" w:rsidP="00B359E4">
            <w:pPr>
              <w:pStyle w:val="Heading4"/>
              <w:rPr>
                <w:lang w:val="es-CO"/>
              </w:rPr>
            </w:pPr>
          </w:p>
          <w:p w14:paraId="535FEE1D" w14:textId="77777777" w:rsidR="008844A4" w:rsidRDefault="008844A4" w:rsidP="008844A4">
            <w:pPr>
              <w:pStyle w:val="Heading4"/>
              <w:rPr>
                <w:lang w:val="es-CO"/>
              </w:rPr>
            </w:pPr>
            <w:r w:rsidRPr="003135B8">
              <w:rPr>
                <w:lang w:val="es-CO"/>
              </w:rPr>
              <w:t>Universidad I</w:t>
            </w:r>
            <w:r>
              <w:rPr>
                <w:lang w:val="es-CO"/>
              </w:rPr>
              <w:t>CESI</w:t>
            </w:r>
          </w:p>
          <w:p w14:paraId="3207180B" w14:textId="51492E01" w:rsidR="00036450" w:rsidRPr="001206AE" w:rsidRDefault="00261BFE" w:rsidP="00036450">
            <w:pPr>
              <w:rPr>
                <w:lang w:val="es-CO"/>
              </w:rPr>
            </w:pPr>
            <w:r>
              <w:rPr>
                <w:lang w:val="es-CO"/>
              </w:rPr>
              <w:t xml:space="preserve">Actualmente estoy cursando la carrera de </w:t>
            </w:r>
            <w:proofErr w:type="spellStart"/>
            <w:r>
              <w:rPr>
                <w:lang w:val="es-CO"/>
              </w:rPr>
              <w:t>Ingenieria</w:t>
            </w:r>
            <w:proofErr w:type="spellEnd"/>
            <w:r>
              <w:rPr>
                <w:lang w:val="es-CO"/>
              </w:rPr>
              <w:t xml:space="preserve"> de Sistemas</w:t>
            </w:r>
            <w:r w:rsidR="008844A4">
              <w:rPr>
                <w:lang w:val="es-CO"/>
              </w:rPr>
              <w:t xml:space="preserve">. He adquirido conocimientos de Java, Git y el control de versiones, </w:t>
            </w:r>
            <w:proofErr w:type="spellStart"/>
            <w:r w:rsidR="008844A4">
              <w:rPr>
                <w:lang w:val="es-CO"/>
              </w:rPr>
              <w:t>Github</w:t>
            </w:r>
            <w:proofErr w:type="spellEnd"/>
            <w:r w:rsidR="008844A4">
              <w:rPr>
                <w:lang w:val="es-CO"/>
              </w:rPr>
              <w:t>.</w:t>
            </w:r>
          </w:p>
          <w:p w14:paraId="13916C68" w14:textId="77777777" w:rsidR="008844A4" w:rsidRPr="001206AE" w:rsidRDefault="008844A4" w:rsidP="008844A4">
            <w:pPr>
              <w:rPr>
                <w:b/>
                <w:bCs/>
                <w:lang w:val="es-CO"/>
              </w:rPr>
            </w:pPr>
            <w:r w:rsidRPr="001206AE">
              <w:rPr>
                <w:b/>
                <w:bCs/>
                <w:lang w:val="es-CO"/>
              </w:rPr>
              <w:t>DEV.F</w:t>
            </w:r>
          </w:p>
          <w:p w14:paraId="4CF88F5F" w14:textId="77777777" w:rsidR="008844A4" w:rsidRPr="001206AE" w:rsidRDefault="008844A4" w:rsidP="008844A4">
            <w:pPr>
              <w:rPr>
                <w:lang w:val="es-CO"/>
              </w:rPr>
            </w:pPr>
            <w:r w:rsidRPr="001206AE">
              <w:rPr>
                <w:lang w:val="es-CO"/>
              </w:rPr>
              <w:t xml:space="preserve">Esta es una escuela de </w:t>
            </w:r>
            <w:r>
              <w:rPr>
                <w:lang w:val="es-CO"/>
              </w:rPr>
              <w:t>programación que me ha encantado, he culminado su curso de “Cinta Blanca” y actualmente estoy realizando su curso de “</w:t>
            </w:r>
            <w:proofErr w:type="gramStart"/>
            <w:r>
              <w:rPr>
                <w:lang w:val="es-CO"/>
              </w:rPr>
              <w:t>Master</w:t>
            </w:r>
            <w:proofErr w:type="gramEnd"/>
            <w:r>
              <w:rPr>
                <w:lang w:val="es-CO"/>
              </w:rPr>
              <w:t xml:space="preserve"> en </w:t>
            </w:r>
            <w:proofErr w:type="spellStart"/>
            <w:r>
              <w:rPr>
                <w:lang w:val="es-CO"/>
              </w:rPr>
              <w:t>Coding</w:t>
            </w:r>
            <w:proofErr w:type="spellEnd"/>
            <w:r>
              <w:rPr>
                <w:lang w:val="es-CO"/>
              </w:rPr>
              <w:t xml:space="preserve">”, cuya finalidad es formarnos como desarrolladores web Full-Stack, gracias a ellos he adquirido conocimiento y practica en HTML, CSS y JavaScript, los proyectos que he realizado pueden visualizarse en mi repositorio de GitHub.  </w:t>
            </w:r>
          </w:p>
          <w:p w14:paraId="54F4601B" w14:textId="77777777" w:rsidR="008844A4" w:rsidRDefault="008844A4" w:rsidP="008844A4">
            <w:pPr>
              <w:rPr>
                <w:b/>
                <w:bCs/>
                <w:lang w:val="es-CO"/>
              </w:rPr>
            </w:pPr>
            <w:r w:rsidRPr="008844A4">
              <w:rPr>
                <w:b/>
                <w:bCs/>
                <w:lang w:val="es-CO"/>
              </w:rPr>
              <w:t>Colegio Freinet</w:t>
            </w:r>
          </w:p>
          <w:p w14:paraId="32C857F1" w14:textId="77777777" w:rsidR="008844A4" w:rsidRDefault="008844A4" w:rsidP="008844A4">
            <w:pPr>
              <w:rPr>
                <w:lang w:val="es-CO"/>
              </w:rPr>
            </w:pPr>
            <w:r w:rsidRPr="008844A4">
              <w:rPr>
                <w:lang w:val="es-CO"/>
              </w:rPr>
              <w:t>este es el colegio donde realicé la educación básica primaria y secundaria. con énfasis en la investigación, me formó no solo en lo académico, sino también como persona.</w:t>
            </w:r>
          </w:p>
          <w:p w14:paraId="7394962B" w14:textId="4A0812DC" w:rsidR="00036450" w:rsidRPr="00261BFE" w:rsidRDefault="008844A4" w:rsidP="008844A4">
            <w:pPr>
              <w:pStyle w:val="Heading2"/>
              <w:pBdr>
                <w:bottom w:val="none" w:sz="0" w:space="0" w:color="auto"/>
              </w:pBdr>
              <w:rPr>
                <w:lang w:val="es-CO"/>
              </w:rPr>
            </w:pPr>
            <w:r w:rsidRPr="00261BFE">
              <w:rPr>
                <w:lang w:val="es-CO"/>
              </w:rPr>
              <w:t>experiencia de trabajo.</w:t>
            </w:r>
          </w:p>
          <w:p w14:paraId="5FC5BE2C" w14:textId="396027A7" w:rsidR="004D3011" w:rsidRPr="001206AE" w:rsidRDefault="00261BFE" w:rsidP="00036450">
            <w:pPr>
              <w:rPr>
                <w:lang w:val="es-CO"/>
              </w:rPr>
            </w:pPr>
            <w:r>
              <w:rPr>
                <w:lang w:val="es-CO"/>
              </w:rPr>
              <w:t>He trabajado en la empresa PACIFICA PMO como desarrollador de escritos para proyectos.</w:t>
            </w:r>
          </w:p>
          <w:p w14:paraId="401D8396" w14:textId="71E623A8" w:rsidR="00036450" w:rsidRPr="00261BFE" w:rsidRDefault="00261BFE" w:rsidP="00036450">
            <w:pPr>
              <w:pStyle w:val="Heading2"/>
              <w:rPr>
                <w:lang w:val="es-CO"/>
              </w:rPr>
            </w:pPr>
            <w:r w:rsidRPr="005960C8">
              <w:rPr>
                <w:noProof/>
                <w:color w:val="FFFFFF" w:themeColor="background1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5A3B03CE" wp14:editId="7CDA085E">
                      <wp:simplePos x="0" y="0"/>
                      <wp:positionH relativeFrom="column">
                        <wp:posOffset>-306883</wp:posOffset>
                      </wp:positionH>
                      <wp:positionV relativeFrom="paragraph">
                        <wp:posOffset>403936</wp:posOffset>
                      </wp:positionV>
                      <wp:extent cx="876935" cy="1470356"/>
                      <wp:effectExtent l="0" t="0" r="0" b="0"/>
                      <wp:wrapNone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76935" cy="147035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42F0FAE" w14:textId="61F3390E" w:rsidR="005960C8" w:rsidRDefault="005960C8" w:rsidP="005960C8">
                                  <w:r>
                                    <w:t>HTML</w:t>
                                  </w:r>
                                </w:p>
                                <w:p w14:paraId="4AE0A6CD" w14:textId="276BE2B6" w:rsidR="005960C8" w:rsidRDefault="005960C8" w:rsidP="005960C8"/>
                                <w:p w14:paraId="70E52A98" w14:textId="08CDD401" w:rsidR="005960C8" w:rsidRDefault="005960C8" w:rsidP="005960C8">
                                  <w:r>
                                    <w:t>JAVA</w:t>
                                  </w:r>
                                </w:p>
                                <w:p w14:paraId="3DF9532D" w14:textId="20F8AB1C" w:rsidR="005960C8" w:rsidRDefault="005960C8" w:rsidP="005960C8"/>
                                <w:p w14:paraId="7EC908C4" w14:textId="303723F3" w:rsidR="005960C8" w:rsidRDefault="005960C8" w:rsidP="005960C8">
                                  <w:r>
                                    <w:t>CSS</w:t>
                                  </w:r>
                                </w:p>
                                <w:p w14:paraId="4E6AF68C" w14:textId="77777777" w:rsidR="005960C8" w:rsidRDefault="005960C8" w:rsidP="005960C8"/>
                                <w:p w14:paraId="619AB95F" w14:textId="24F2C8A9" w:rsidR="005960C8" w:rsidRDefault="005960C8" w:rsidP="005960C8">
                                  <w:r>
                                    <w:t>MUSIC</w:t>
                                  </w:r>
                                  <w:r w:rsidR="00261BFE">
                                    <w:t>A</w:t>
                                  </w:r>
                                </w:p>
                                <w:p w14:paraId="11EC459C" w14:textId="77777777" w:rsidR="005960C8" w:rsidRDefault="005960C8" w:rsidP="005960C8"/>
                                <w:p w14:paraId="518AE906" w14:textId="2DF31AB1" w:rsidR="005960C8" w:rsidRDefault="005960C8" w:rsidP="005960C8">
                                  <w:r>
                                    <w:t>JAVASCRIPT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A3B03CE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margin-left:-24.15pt;margin-top:31.8pt;width:69.05pt;height:115.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" stroked="f">
                      <v:textbox>
                        <w:txbxContent>
                          <w:p w14:paraId="642F0FAE" w14:textId="61F3390E" w:rsidR="005960C8" w:rsidRDefault="005960C8" w:rsidP="005960C8">
                            <w:r>
                              <w:t>HTML</w:t>
                            </w:r>
                          </w:p>
                          <w:p w14:paraId="4AE0A6CD" w14:textId="276BE2B6" w:rsidR="005960C8" w:rsidRDefault="005960C8" w:rsidP="005960C8"/>
                          <w:p w14:paraId="70E52A98" w14:textId="08CDD401" w:rsidR="005960C8" w:rsidRDefault="005960C8" w:rsidP="005960C8">
                            <w:r>
                              <w:t>JAVA</w:t>
                            </w:r>
                          </w:p>
                          <w:p w14:paraId="3DF9532D" w14:textId="20F8AB1C" w:rsidR="005960C8" w:rsidRDefault="005960C8" w:rsidP="005960C8"/>
                          <w:p w14:paraId="7EC908C4" w14:textId="303723F3" w:rsidR="005960C8" w:rsidRDefault="005960C8" w:rsidP="005960C8">
                            <w:r>
                              <w:t>CSS</w:t>
                            </w:r>
                          </w:p>
                          <w:p w14:paraId="4E6AF68C" w14:textId="77777777" w:rsidR="005960C8" w:rsidRDefault="005960C8" w:rsidP="005960C8"/>
                          <w:p w14:paraId="619AB95F" w14:textId="24F2C8A9" w:rsidR="005960C8" w:rsidRDefault="005960C8" w:rsidP="005960C8">
                            <w:r>
                              <w:t>MUSIC</w:t>
                            </w:r>
                            <w:r w:rsidR="00261BFE">
                              <w:t>A</w:t>
                            </w:r>
                          </w:p>
                          <w:p w14:paraId="11EC459C" w14:textId="77777777" w:rsidR="005960C8" w:rsidRDefault="005960C8" w:rsidP="005960C8"/>
                          <w:p w14:paraId="518AE906" w14:textId="2DF31AB1" w:rsidR="005960C8" w:rsidRDefault="005960C8" w:rsidP="005960C8">
                            <w:r>
                              <w:t>JAVASCRIPT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A030B" w:rsidRPr="00261BFE">
              <w:rPr>
                <w:lang w:val="es-CO"/>
              </w:rPr>
              <w:t>HABILIDADES</w:t>
            </w:r>
          </w:p>
          <w:p w14:paraId="474DF705" w14:textId="469C7644" w:rsidR="00036450" w:rsidRPr="004D3011" w:rsidRDefault="00112054" w:rsidP="004D3011">
            <w:pPr>
              <w:rPr>
                <w:color w:val="FFFFFF" w:themeColor="background1"/>
              </w:rPr>
            </w:pPr>
            <w:r w:rsidRPr="00B90CEF">
              <w:rPr>
                <w:noProof/>
                <w:color w:val="000000" w:themeColor="text1"/>
              </w:rPr>
              <w:drawing>
                <wp:inline distT="0" distB="0" distL="0" distR="0" wp14:anchorId="4068041A" wp14:editId="05C7C751">
                  <wp:extent cx="3756660" cy="1382573"/>
                  <wp:effectExtent l="0" t="0" r="0" b="0"/>
                  <wp:docPr id="12" name="Chart 12" descr="skills chart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2"/>
                    </a:graphicData>
                  </a:graphic>
                </wp:inline>
              </w:drawing>
            </w:r>
          </w:p>
        </w:tc>
      </w:tr>
    </w:tbl>
    <w:p w14:paraId="49139A8E" w14:textId="176D65E5" w:rsidR="0043117B" w:rsidRDefault="00264E19" w:rsidP="000C45FF">
      <w:pPr>
        <w:tabs>
          <w:tab w:val="left" w:pos="990"/>
        </w:tabs>
      </w:pPr>
    </w:p>
    <w:p w14:paraId="5AEABF68" w14:textId="553A9674" w:rsidR="00AA030B" w:rsidRDefault="00AA030B" w:rsidP="000C45FF">
      <w:pPr>
        <w:tabs>
          <w:tab w:val="left" w:pos="990"/>
        </w:tabs>
      </w:pPr>
    </w:p>
    <w:p w14:paraId="7A0A0F21" w14:textId="17BF077B" w:rsidR="00AA030B" w:rsidRPr="001206AE" w:rsidRDefault="00AA030B" w:rsidP="00AA030B">
      <w:pPr>
        <w:pStyle w:val="Heading2"/>
        <w:rPr>
          <w:lang w:val="es-CO"/>
        </w:rPr>
      </w:pPr>
      <w:r>
        <w:rPr>
          <w:lang w:val="es-CO"/>
        </w:rPr>
        <w:lastRenderedPageBreak/>
        <w:t>CERTIFICADO DEV.F</w:t>
      </w:r>
    </w:p>
    <w:p w14:paraId="43AAC5E5" w14:textId="7233937E" w:rsidR="00AA030B" w:rsidRPr="00AA030B" w:rsidRDefault="00AA030B" w:rsidP="000C45FF">
      <w:pPr>
        <w:tabs>
          <w:tab w:val="left" w:pos="990"/>
        </w:tabs>
      </w:pPr>
      <w:r>
        <w:rPr>
          <w:noProof/>
        </w:rPr>
        <w:drawing>
          <wp:inline distT="0" distB="0" distL="0" distR="0" wp14:anchorId="3FAE4933" wp14:editId="49AD93E9">
            <wp:extent cx="6858000" cy="527685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A691" w14:textId="77777777" w:rsidR="00AA030B" w:rsidRPr="00AA030B" w:rsidRDefault="00AA030B" w:rsidP="000C45FF">
      <w:pPr>
        <w:tabs>
          <w:tab w:val="left" w:pos="990"/>
        </w:tabs>
        <w:rPr>
          <w:lang w:val="es-CO"/>
        </w:rPr>
      </w:pPr>
    </w:p>
    <w:sectPr w:rsidR="00AA030B" w:rsidRPr="00AA030B" w:rsidSect="000C45FF">
      <w:headerReference w:type="default" r:id="rId14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FBA9A7" w14:textId="77777777" w:rsidR="00264E19" w:rsidRDefault="00264E19" w:rsidP="000C45FF">
      <w:r>
        <w:separator/>
      </w:r>
    </w:p>
  </w:endnote>
  <w:endnote w:type="continuationSeparator" w:id="0">
    <w:p w14:paraId="13E47BE8" w14:textId="77777777" w:rsidR="00264E19" w:rsidRDefault="00264E19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altName w:val="メイリオ"/>
    <w:charset w:val="80"/>
    <w:family w:val="swiss"/>
    <w:pitch w:val="variable"/>
    <w:sig w:usb0="E00002FF" w:usb1="6AC7FFFF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B04149" w14:textId="77777777" w:rsidR="00264E19" w:rsidRDefault="00264E19" w:rsidP="000C45FF">
      <w:r>
        <w:separator/>
      </w:r>
    </w:p>
  </w:footnote>
  <w:footnote w:type="continuationSeparator" w:id="0">
    <w:p w14:paraId="6248817E" w14:textId="77777777" w:rsidR="00264E19" w:rsidRDefault="00264E19" w:rsidP="000C45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09650D" w14:textId="77777777" w:rsidR="000C45FF" w:rsidRDefault="000C45FF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049F2338" wp14:editId="6816C407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336" cy="9628632"/>
          <wp:effectExtent l="0" t="0" r="0" b="0"/>
          <wp:wrapNone/>
          <wp:docPr id="3" name="Graphic 3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9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5B8"/>
    <w:rsid w:val="00036450"/>
    <w:rsid w:val="00094499"/>
    <w:rsid w:val="000B06C8"/>
    <w:rsid w:val="000C45FF"/>
    <w:rsid w:val="000E3FD1"/>
    <w:rsid w:val="00112054"/>
    <w:rsid w:val="001206AE"/>
    <w:rsid w:val="001525E1"/>
    <w:rsid w:val="00180329"/>
    <w:rsid w:val="0019001F"/>
    <w:rsid w:val="001A74A5"/>
    <w:rsid w:val="001B2ABD"/>
    <w:rsid w:val="001E0391"/>
    <w:rsid w:val="001E1759"/>
    <w:rsid w:val="001F1ECC"/>
    <w:rsid w:val="002400EB"/>
    <w:rsid w:val="00256CF7"/>
    <w:rsid w:val="00261BFE"/>
    <w:rsid w:val="00264E19"/>
    <w:rsid w:val="00281FD5"/>
    <w:rsid w:val="0030481B"/>
    <w:rsid w:val="003135B8"/>
    <w:rsid w:val="003156FC"/>
    <w:rsid w:val="003254B5"/>
    <w:rsid w:val="0037121F"/>
    <w:rsid w:val="003A6B7D"/>
    <w:rsid w:val="003B06CA"/>
    <w:rsid w:val="004071FC"/>
    <w:rsid w:val="00445947"/>
    <w:rsid w:val="004813B3"/>
    <w:rsid w:val="00496591"/>
    <w:rsid w:val="004C63E4"/>
    <w:rsid w:val="004D3011"/>
    <w:rsid w:val="005262AC"/>
    <w:rsid w:val="005960C8"/>
    <w:rsid w:val="005E39D5"/>
    <w:rsid w:val="00600670"/>
    <w:rsid w:val="00607D12"/>
    <w:rsid w:val="0062123A"/>
    <w:rsid w:val="00646E75"/>
    <w:rsid w:val="0064786C"/>
    <w:rsid w:val="006771D0"/>
    <w:rsid w:val="00715FCB"/>
    <w:rsid w:val="00743101"/>
    <w:rsid w:val="007775E1"/>
    <w:rsid w:val="007867A0"/>
    <w:rsid w:val="007927F5"/>
    <w:rsid w:val="00802CA0"/>
    <w:rsid w:val="008844A4"/>
    <w:rsid w:val="0089095E"/>
    <w:rsid w:val="009260CD"/>
    <w:rsid w:val="009523CF"/>
    <w:rsid w:val="00952C25"/>
    <w:rsid w:val="00A2118D"/>
    <w:rsid w:val="00A66DAD"/>
    <w:rsid w:val="00AA030B"/>
    <w:rsid w:val="00AD76E2"/>
    <w:rsid w:val="00AF6E4D"/>
    <w:rsid w:val="00B20152"/>
    <w:rsid w:val="00B359E4"/>
    <w:rsid w:val="00B57D98"/>
    <w:rsid w:val="00B70850"/>
    <w:rsid w:val="00C066B6"/>
    <w:rsid w:val="00C37BA1"/>
    <w:rsid w:val="00C4674C"/>
    <w:rsid w:val="00C506CF"/>
    <w:rsid w:val="00C72BED"/>
    <w:rsid w:val="00C9578B"/>
    <w:rsid w:val="00CB0055"/>
    <w:rsid w:val="00CE0C38"/>
    <w:rsid w:val="00D2522B"/>
    <w:rsid w:val="00D422DE"/>
    <w:rsid w:val="00D5459D"/>
    <w:rsid w:val="00DA1F4D"/>
    <w:rsid w:val="00DD172A"/>
    <w:rsid w:val="00E040C0"/>
    <w:rsid w:val="00E25A26"/>
    <w:rsid w:val="00E4381A"/>
    <w:rsid w:val="00E55D74"/>
    <w:rsid w:val="00F60274"/>
    <w:rsid w:val="00F77FB9"/>
    <w:rsid w:val="00FB068F"/>
    <w:rsid w:val="00FD2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806980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  <w:lsdException w:name="Smart Link" w:semiHidden="1" w:unhideWhenUsed="1"/>
  </w:latentStyles>
  <w:style w:type="paragraph" w:default="1" w:styleId="Normal">
    <w:name w:val="Normal"/>
    <w:qFormat/>
    <w:rsid w:val="00B359E4"/>
    <w:rPr>
      <w:sz w:val="1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94B6D2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D5459D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548AB7" w:themeColor="accent1" w:themeShade="BF"/>
      <w:sz w:val="22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359E4"/>
    <w:pPr>
      <w:outlineLvl w:val="3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semiHidden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81FD5"/>
    <w:rPr>
      <w:color w:val="B85A22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rsid w:val="00D5459D"/>
    <w:rPr>
      <w:rFonts w:asciiTheme="majorHAnsi" w:eastAsiaTheme="majorEastAsia" w:hAnsiTheme="majorHAnsi" w:cstheme="majorBidi"/>
      <w:b/>
      <w:caps/>
      <w:color w:val="548AB7" w:themeColor="accent1" w:themeShade="BF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rsid w:val="00B359E4"/>
    <w:rPr>
      <w:b/>
      <w:sz w:val="18"/>
      <w:szCs w:val="22"/>
    </w:rPr>
  </w:style>
  <w:style w:type="character" w:styleId="FollowedHyperlink">
    <w:name w:val="FollowedHyperlink"/>
    <w:basedOn w:val="DefaultParagraphFont"/>
    <w:uiPriority w:val="99"/>
    <w:semiHidden/>
    <w:unhideWhenUsed/>
    <w:rsid w:val="00AA030B"/>
    <w:rPr>
      <w:color w:val="704404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3" Type="http://schemas.openxmlformats.org/officeDocument/2006/relationships/customXml" Target="../customXml/item3.xml"/><Relationship Id="rId7" Type="http://schemas.openxmlformats.org/officeDocument/2006/relationships/footnotes" Target="footnotes.xml"/><Relationship Id="rId12" Type="http://schemas.openxmlformats.org/officeDocument/2006/relationships/chart" Target="charts/chart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juancamilocorralesosvath" TargetMode="External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svg"/><Relationship Id="rId1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uan%20Camilo\AppData\Local\Microsoft\Office\16.0\DTS\en-US%7b181CED17-535C-478A-BDC7-D2A8B5DBB536%7d\%7b736BCCD0-3A0E-4700-BD72-D631F0ADEA0B%7dtf00546271_win32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6925087710892123"/>
          <c:y val="0"/>
          <c:w val="0.80138048159801523"/>
          <c:h val="0.97755511811023621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solidFill>
              <a:schemeClr val="accent1">
                <a:lumMod val="75000"/>
              </a:schemeClr>
            </a:solidFill>
            <a:ln>
              <a:noFill/>
            </a:ln>
            <a:effectLst/>
          </c:spPr>
          <c:invertIfNegative val="0"/>
          <c:dLbls>
            <c:numFmt formatCode="0%" sourceLinked="0"/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700" b="0" i="0" u="none" strike="noStrike" kern="1200" baseline="0">
                    <a:solidFill>
                      <a:schemeClr val="bg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eparator>, </c:separator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5"/>
                <c:pt idx="0">
                  <c:v>Skill #5</c:v>
                </c:pt>
                <c:pt idx="1">
                  <c:v>Skill #4</c:v>
                </c:pt>
                <c:pt idx="2">
                  <c:v>Skill #3</c:v>
                </c:pt>
                <c:pt idx="3">
                  <c:v>Skill #2</c:v>
                </c:pt>
                <c:pt idx="4">
                  <c:v>Skill #1</c:v>
                </c:pt>
              </c:strCache>
            </c:strRef>
          </c:cat>
          <c:val>
            <c:numRef>
              <c:f>Sheet1!$B$2:$B$6</c:f>
              <c:numCache>
                <c:formatCode>General</c:formatCode>
                <c:ptCount val="5"/>
                <c:pt idx="0">
                  <c:v>0.5</c:v>
                </c:pt>
                <c:pt idx="1">
                  <c:v>1</c:v>
                </c:pt>
                <c:pt idx="2">
                  <c:v>0.25</c:v>
                </c:pt>
                <c:pt idx="3">
                  <c:v>0.75</c:v>
                </c:pt>
                <c:pt idx="4">
                  <c:v>0.35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5CC-44A2-8B79-365C2E919E6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78"/>
        <c:overlap val="60"/>
        <c:axId val="510443647"/>
        <c:axId val="510551375"/>
      </c:barChart>
      <c:catAx>
        <c:axId val="510443647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510551375"/>
        <c:crosses val="autoZero"/>
        <c:auto val="1"/>
        <c:lblAlgn val="ctr"/>
        <c:lblOffset val="100"/>
        <c:noMultiLvlLbl val="0"/>
      </c:catAx>
      <c:valAx>
        <c:axId val="510551375"/>
        <c:scaling>
          <c:orientation val="minMax"/>
          <c:max val="1"/>
        </c:scaling>
        <c:delete val="1"/>
        <c:axPos val="b"/>
        <c:numFmt formatCode="0.00%" sourceLinked="0"/>
        <c:majorTickMark val="none"/>
        <c:minorTickMark val="none"/>
        <c:tickLblPos val="nextTo"/>
        <c:crossAx val="510443647"/>
        <c:crosses val="autoZero"/>
        <c:crossBetween val="between"/>
        <c:majorUnit val="0.25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05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  <a:headEnd type="none" w="sm" len="sm"/>
        <a:tailEnd type="none" w="sm" len="sm"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bg1"/>
    </cs:fontRef>
    <cs:spPr>
      <a:solidFill>
        <a:schemeClr val="tx1">
          <a:lumMod val="50000"/>
          <a:lumOff val="50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>
          <a:alpha val="70000"/>
        </a:schemeClr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>
          <a:alpha val="70000"/>
        </a:schemeClr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>
        <a:gsLst>
          <a:gs pos="0">
            <a:schemeClr val="phClr"/>
          </a:gs>
          <a:gs pos="46000">
            <a:schemeClr val="phClr"/>
          </a:gs>
          <a:gs pos="100000">
            <a:schemeClr val="phClr">
              <a:lumMod val="20000"/>
              <a:lumOff val="80000"/>
              <a:alpha val="0"/>
            </a:schemeClr>
          </a:gs>
        </a:gsLst>
        <a:path path="circle">
          <a:fillToRect l="50000" t="-80000" r="50000" b="180000"/>
        </a:path>
      </a:gradFill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0">
              <a:schemeClr val="tx1">
                <a:lumMod val="5000"/>
                <a:lumOff val="95000"/>
              </a:schemeClr>
            </a:gs>
            <a:gs pos="100000">
              <a:schemeClr val="tx1">
                <a:lumMod val="15000"/>
                <a:lumOff val="8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0">
              <a:schemeClr val="tx1">
                <a:lumMod val="5000"/>
                <a:lumOff val="95000"/>
              </a:schemeClr>
            </a:gs>
            <a:gs pos="100000">
              <a:schemeClr val="tx1">
                <a:lumMod val="15000"/>
                <a:lumOff val="8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  <a:headEnd type="none" w="sm" len="sm"/>
        <a:tailEnd type="none" w="sm" len="sm"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800" b="1" kern="1200" cap="all" spc="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61525F5E3E784E5E9FDDD79DF93B87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8EFD00-53DC-4637-83EB-CCF9F4F9712F}"/>
      </w:docPartPr>
      <w:docPartBody>
        <w:p w:rsidR="003A01A2" w:rsidRDefault="00111F95">
          <w:pPr>
            <w:pStyle w:val="61525F5E3E784E5E9FDDD79DF93B870C"/>
          </w:pPr>
          <w:r w:rsidRPr="00CB0055">
            <w:t>Contact</w:t>
          </w:r>
        </w:p>
      </w:docPartBody>
    </w:docPart>
    <w:docPart>
      <w:docPartPr>
        <w:name w:val="BEF99950A42A4DEDA25679F7EAA024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73F0A6B-5C10-4115-9375-A2006DB59108}"/>
      </w:docPartPr>
      <w:docPartBody>
        <w:p w:rsidR="003A01A2" w:rsidRDefault="00111F95">
          <w:pPr>
            <w:pStyle w:val="BEF99950A42A4DEDA25679F7EAA024C9"/>
          </w:pPr>
          <w:r w:rsidRPr="004D3011">
            <w:t>EMAIL:</w:t>
          </w:r>
        </w:p>
      </w:docPartBody>
    </w:docPart>
    <w:docPart>
      <w:docPartPr>
        <w:name w:val="2ADDAA6323DC4F3EBC386828E9FA65C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A802B77-1323-409B-877B-EBF35B88EB3D}"/>
      </w:docPartPr>
      <w:docPartBody>
        <w:p w:rsidR="003A01A2" w:rsidRDefault="00111F95">
          <w:pPr>
            <w:pStyle w:val="2ADDAA6323DC4F3EBC386828E9FA65C2"/>
          </w:pPr>
          <w:r w:rsidRPr="00CB0055">
            <w:t>Hobbies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altName w:val="メイリオ"/>
    <w:charset w:val="80"/>
    <w:family w:val="swiss"/>
    <w:pitch w:val="variable"/>
    <w:sig w:usb0="E00002FF" w:usb1="6AC7FFFF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1F95"/>
    <w:rsid w:val="00111F95"/>
    <w:rsid w:val="003A01A2"/>
    <w:rsid w:val="00A02AB2"/>
    <w:rsid w:val="00C15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keepLines/>
      <w:pBdr>
        <w:bottom w:val="single" w:sz="8" w:space="1" w:color="4472C4" w:themeColor="accent1"/>
      </w:pBdr>
      <w:spacing w:before="240" w:after="120" w:line="240" w:lineRule="auto"/>
      <w:outlineLvl w:val="1"/>
    </w:pPr>
    <w:rPr>
      <w:rFonts w:asciiTheme="majorHAnsi" w:eastAsiaTheme="majorEastAsia" w:hAnsiTheme="majorHAnsi" w:cstheme="majorBidi"/>
      <w:b/>
      <w:bCs/>
      <w:caps/>
      <w:szCs w:val="26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D5E33C990F04F92B9A69D620CA5AEAC">
    <w:name w:val="9D5E33C990F04F92B9A69D620CA5AEAC"/>
  </w:style>
  <w:style w:type="paragraph" w:customStyle="1" w:styleId="7E13D0C08CA14192BB52716C2013D32A">
    <w:name w:val="7E13D0C08CA14192BB52716C2013D32A"/>
  </w:style>
  <w:style w:type="paragraph" w:customStyle="1" w:styleId="FB8B49817E524171A0BDA8CF33CDA545">
    <w:name w:val="FB8B49817E524171A0BDA8CF33CDA545"/>
  </w:style>
  <w:style w:type="paragraph" w:customStyle="1" w:styleId="21F57D9F5E164F5EA2C51F586491E518">
    <w:name w:val="21F57D9F5E164F5EA2C51F586491E518"/>
  </w:style>
  <w:style w:type="paragraph" w:customStyle="1" w:styleId="61525F5E3E784E5E9FDDD79DF93B870C">
    <w:name w:val="61525F5E3E784E5E9FDDD79DF93B870C"/>
  </w:style>
  <w:style w:type="paragraph" w:customStyle="1" w:styleId="7F84C09D9F154A4F853974FA748CA208">
    <w:name w:val="7F84C09D9F154A4F853974FA748CA208"/>
  </w:style>
  <w:style w:type="paragraph" w:customStyle="1" w:styleId="34D364669839432183FCE6AF04BEDD1E">
    <w:name w:val="34D364669839432183FCE6AF04BEDD1E"/>
  </w:style>
  <w:style w:type="paragraph" w:customStyle="1" w:styleId="5BE93EA1307041A88BF949000A862E24">
    <w:name w:val="5BE93EA1307041A88BF949000A862E24"/>
  </w:style>
  <w:style w:type="paragraph" w:customStyle="1" w:styleId="DE060609477141A38315F43CBF73D32C">
    <w:name w:val="DE060609477141A38315F43CBF73D32C"/>
  </w:style>
  <w:style w:type="paragraph" w:customStyle="1" w:styleId="BEF99950A42A4DEDA25679F7EAA024C9">
    <w:name w:val="BEF99950A42A4DEDA25679F7EAA024C9"/>
  </w:style>
  <w:style w:type="character" w:styleId="Hyperlink">
    <w:name w:val="Hyperlink"/>
    <w:basedOn w:val="DefaultParagraphFont"/>
    <w:uiPriority w:val="99"/>
    <w:unhideWhenUsed/>
    <w:rPr>
      <w:color w:val="C45911" w:themeColor="accent2" w:themeShade="BF"/>
      <w:u w:val="single"/>
    </w:rPr>
  </w:style>
  <w:style w:type="paragraph" w:customStyle="1" w:styleId="4EFD879DE8934B0DAB659A59A89B32DE">
    <w:name w:val="4EFD879DE8934B0DAB659A59A89B32DE"/>
  </w:style>
  <w:style w:type="paragraph" w:customStyle="1" w:styleId="2ADDAA6323DC4F3EBC386828E9FA65C2">
    <w:name w:val="2ADDAA6323DC4F3EBC386828E9FA65C2"/>
  </w:style>
  <w:style w:type="paragraph" w:customStyle="1" w:styleId="FD293ADC2251475BAF1923F146B091CB">
    <w:name w:val="FD293ADC2251475BAF1923F146B091CB"/>
  </w:style>
  <w:style w:type="paragraph" w:customStyle="1" w:styleId="1CD6699AC2404D7DB7EBC71710FB0740">
    <w:name w:val="1CD6699AC2404D7DB7EBC71710FB0740"/>
  </w:style>
  <w:style w:type="paragraph" w:customStyle="1" w:styleId="651635DAF1C8422ABBFC734D589690F0">
    <w:name w:val="651635DAF1C8422ABBFC734D589690F0"/>
  </w:style>
  <w:style w:type="paragraph" w:customStyle="1" w:styleId="97C1A59CD1844072819D8BE737FF1104">
    <w:name w:val="97C1A59CD1844072819D8BE737FF1104"/>
  </w:style>
  <w:style w:type="paragraph" w:customStyle="1" w:styleId="F728244054474D36951D9355607EE70C">
    <w:name w:val="F728244054474D36951D9355607EE70C"/>
  </w:style>
  <w:style w:type="paragraph" w:customStyle="1" w:styleId="196091BF8B7E4AD5BF64B3ECF9B4EC8B">
    <w:name w:val="196091BF8B7E4AD5BF64B3ECF9B4EC8B"/>
  </w:style>
  <w:style w:type="paragraph" w:customStyle="1" w:styleId="6C6B721B146C4FFBB44C1E49C4DAB912">
    <w:name w:val="6C6B721B146C4FFBB44C1E49C4DAB912"/>
  </w:style>
  <w:style w:type="paragraph" w:customStyle="1" w:styleId="81BD555E35934724A7F8DB60B531C934">
    <w:name w:val="81BD555E35934724A7F8DB60B531C934"/>
  </w:style>
  <w:style w:type="paragraph" w:customStyle="1" w:styleId="60933F074DC646B7982F74D54BEA2493">
    <w:name w:val="60933F074DC646B7982F74D54BEA2493"/>
  </w:style>
  <w:style w:type="paragraph" w:customStyle="1" w:styleId="6E6DCD5C7F2A467A80AA1E490F01D0E7">
    <w:name w:val="6E6DCD5C7F2A467A80AA1E490F01D0E7"/>
  </w:style>
  <w:style w:type="paragraph" w:customStyle="1" w:styleId="838E95002A09496FA7A2408491D4EC50">
    <w:name w:val="838E95002A09496FA7A2408491D4EC50"/>
  </w:style>
  <w:style w:type="paragraph" w:customStyle="1" w:styleId="FFAA5759A2144BB58C6B7E0A1A1E1F3E">
    <w:name w:val="FFAA5759A2144BB58C6B7E0A1A1E1F3E"/>
  </w:style>
  <w:style w:type="paragraph" w:customStyle="1" w:styleId="5936894EA5A4422F89DE5091AB66A4A6">
    <w:name w:val="5936894EA5A4422F89DE5091AB66A4A6"/>
  </w:style>
  <w:style w:type="paragraph" w:customStyle="1" w:styleId="3B40D2036C4F457DB7E6E33C5DE3EDE9">
    <w:name w:val="3B40D2036C4F457DB7E6E33C5DE3EDE9"/>
  </w:style>
  <w:style w:type="paragraph" w:customStyle="1" w:styleId="32D34F4585D04BA2B9B5DD7EAEB61FC9">
    <w:name w:val="32D34F4585D04BA2B9B5DD7EAEB61FC9"/>
  </w:style>
  <w:style w:type="paragraph" w:customStyle="1" w:styleId="3EF65FE58BD148499E37FCCEE530080C">
    <w:name w:val="3EF65FE58BD148499E37FCCEE530080C"/>
  </w:style>
  <w:style w:type="paragraph" w:customStyle="1" w:styleId="6BD9792DAA3445188BD55130EA613424">
    <w:name w:val="6BD9792DAA3445188BD55130EA613424"/>
  </w:style>
  <w:style w:type="paragraph" w:customStyle="1" w:styleId="DE54063DD95A420BA96E6E93C65AE22C">
    <w:name w:val="DE54063DD95A420BA96E6E93C65AE22C"/>
  </w:style>
  <w:style w:type="paragraph" w:customStyle="1" w:styleId="8BD4D543263E48DC9B17A10E3F42B905">
    <w:name w:val="8BD4D543263E48DC9B17A10E3F42B905"/>
  </w:style>
  <w:style w:type="paragraph" w:customStyle="1" w:styleId="1AFBC4DE824A46B1A5D59745FAC26DA7">
    <w:name w:val="1AFBC4DE824A46B1A5D59745FAC26DA7"/>
  </w:style>
  <w:style w:type="paragraph" w:customStyle="1" w:styleId="685DA1BA00A14C56948C4F959E82FA42">
    <w:name w:val="685DA1BA00A14C56948C4F959E82FA42"/>
  </w:style>
  <w:style w:type="paragraph" w:customStyle="1" w:styleId="E4BE52533A174AB79655BA2EB806C8F3">
    <w:name w:val="E4BE52533A174AB79655BA2EB806C8F3"/>
  </w:style>
  <w:style w:type="paragraph" w:customStyle="1" w:styleId="A120FAF7D53E4EEBB63DEE3326670A2B">
    <w:name w:val="A120FAF7D53E4EEBB63DEE3326670A2B"/>
  </w:style>
  <w:style w:type="paragraph" w:customStyle="1" w:styleId="D26F52F58EE34D679A9ABB3DE997422F">
    <w:name w:val="D26F52F58EE34D679A9ABB3DE997422F"/>
  </w:style>
  <w:style w:type="paragraph" w:customStyle="1" w:styleId="50B2654A0D86498FAF4DAA434136E1C4">
    <w:name w:val="50B2654A0D86498FAF4DAA434136E1C4"/>
  </w:style>
  <w:style w:type="paragraph" w:customStyle="1" w:styleId="4A3DDD944C814416920B8C6A5E370C7E">
    <w:name w:val="4A3DDD944C814416920B8C6A5E370C7E"/>
  </w:style>
  <w:style w:type="paragraph" w:customStyle="1" w:styleId="0234A8C951EF4A09BF43D03B3EB05A12">
    <w:name w:val="0234A8C951EF4A09BF43D03B3EB05A12"/>
  </w:style>
  <w:style w:type="paragraph" w:customStyle="1" w:styleId="854C8AB7A9704A718696E556BCDF277F">
    <w:name w:val="854C8AB7A9704A718696E556BCDF277F"/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aps/>
      <w:szCs w:val="26"/>
      <w:lang w:eastAsia="ja-JP"/>
    </w:rPr>
  </w:style>
  <w:style w:type="paragraph" w:customStyle="1" w:styleId="1F13CAD019E44DB7BA983D7D6B7632CB">
    <w:name w:val="1F13CAD019E44DB7BA983D7D6B7632C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D14EC26-251D-443A-AF4F-B15D0F3B0F84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18506A0D-4821-47C2-BD9B-CACF27C6B10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143E149-BD72-41A7-8F13-AF59DE30D6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{736BCCD0-3A0E-4700-BD72-D631F0ADEA0B}tf00546271_win32</Template>
  <TotalTime>0</TotalTime>
  <Pages>1</Pages>
  <Words>194</Words>
  <Characters>1106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2020-09-04T19:35:00Z</dcterms:created>
  <dcterms:modified xsi:type="dcterms:W3CDTF">2020-09-04T20:38:00Z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