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FEF8DE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0EF8F1C" w14:textId="4B20C5B8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1D1BE5" wp14:editId="217A3AB7">
                      <wp:extent cx="2036521" cy="2081225"/>
                      <wp:effectExtent l="19050" t="19050" r="40005" b="3365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6521" cy="20812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5307" t="-6892" r="8354" b="-4510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9599BA" id="Oval 2" o:spid="_x0000_s1026" alt="Title: Professional Headshot of Man" style="width:160.35pt;height:1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I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Dw/eHBhY2tldCBlbmQ9J3cnPz7/2wBDAAMCAgMCAgMDAwME&#10;AwMEBQgFBQQEBQoHBwYIDAoMDAsKCwsNDhIQDQ4RDgsLEBYQERMUFRUVDA8XGBYUGBIUFRT/2wBD&#10;AQMEBAUEBQkFBQkUDQsNFBQUFBQUFBQUFBQUFBQUFBQUFBQUFBQUFBQUFBQUFBQUFBQUFBQUFBQU&#10;FBQUFBQUFBT/wAARCAE1AN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152107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44EA9A1" w14:textId="260F379C" w:rsidR="001B2ABD" w:rsidRPr="003135B8" w:rsidRDefault="003135B8" w:rsidP="001B2ABD">
            <w:pPr>
              <w:pStyle w:val="Title"/>
              <w:rPr>
                <w:sz w:val="72"/>
                <w:szCs w:val="72"/>
              </w:rPr>
            </w:pPr>
            <w:r w:rsidRPr="003135B8">
              <w:rPr>
                <w:sz w:val="72"/>
                <w:szCs w:val="72"/>
              </w:rPr>
              <w:t>juan camilo corrales osvath</w:t>
            </w:r>
          </w:p>
          <w:sdt>
            <w:sdtPr>
              <w:rPr>
                <w:spacing w:val="23"/>
                <w:w w:val="83"/>
              </w:rPr>
              <w:id w:val="2107002140"/>
              <w:placeholder>
                <w:docPart w:val="7E13D0C08CA14192BB52716C2013D32A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48CE5DC1" w14:textId="77777777" w:rsidR="001B2ABD" w:rsidRDefault="001B2ABD" w:rsidP="001B2ABD">
                <w:pPr>
                  <w:pStyle w:val="Subtitle"/>
                </w:pPr>
                <w:r w:rsidRPr="003135B8">
                  <w:rPr>
                    <w:spacing w:val="23"/>
                    <w:w w:val="83"/>
                  </w:rPr>
                  <w:t>JOB TITLE HER</w:t>
                </w:r>
                <w:r w:rsidRPr="003135B8">
                  <w:rPr>
                    <w:spacing w:val="26"/>
                    <w:w w:val="83"/>
                  </w:rPr>
                  <w:t>E</w:t>
                </w:r>
              </w:p>
            </w:sdtContent>
          </w:sdt>
        </w:tc>
      </w:tr>
      <w:tr w:rsidR="001B2ABD" w14:paraId="150A596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B8B49817E524171A0BDA8CF33CDA545"/>
              </w:placeholder>
              <w:temporary/>
              <w:showingPlcHdr/>
              <w15:appearance w15:val="hidden"/>
            </w:sdtPr>
            <w:sdtEndPr/>
            <w:sdtContent>
              <w:p w14:paraId="1423BA20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12068BD" w14:textId="42BD5B2D" w:rsidR="00036450" w:rsidRDefault="003135B8" w:rsidP="003135B8">
            <w:proofErr w:type="gramStart"/>
            <w:r>
              <w:t>I’m</w:t>
            </w:r>
            <w:proofErr w:type="gramEnd"/>
            <w:r>
              <w:t xml:space="preserve"> a Colombian Student from Cali. </w:t>
            </w:r>
            <w:proofErr w:type="gramStart"/>
            <w:r>
              <w:t>I’m</w:t>
            </w:r>
            <w:proofErr w:type="gramEnd"/>
            <w:r>
              <w:t xml:space="preserve"> passionate about Music, Web Development, Front-end &amp; Back-end.</w:t>
            </w:r>
          </w:p>
          <w:p w14:paraId="535ED435" w14:textId="77777777" w:rsidR="00036450" w:rsidRDefault="00036450" w:rsidP="00036450"/>
          <w:sdt>
            <w:sdtPr>
              <w:id w:val="-1954003311"/>
              <w:placeholder>
                <w:docPart w:val="61525F5E3E784E5E9FDDD79DF93B870C"/>
              </w:placeholder>
              <w:temporary/>
              <w:showingPlcHdr/>
              <w15:appearance w15:val="hidden"/>
            </w:sdtPr>
            <w:sdtEndPr/>
            <w:sdtContent>
              <w:p w14:paraId="77FFD2E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F84C09D9F154A4F853974FA748CA208"/>
              </w:placeholder>
              <w:temporary/>
              <w:showingPlcHdr/>
              <w15:appearance w15:val="hidden"/>
            </w:sdtPr>
            <w:sdtEndPr/>
            <w:sdtContent>
              <w:p w14:paraId="2C4AFD5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3E53A7C" w14:textId="6DB19813" w:rsidR="004D3011" w:rsidRDefault="003135B8" w:rsidP="004D3011">
            <w:r>
              <w:t>+57 3163626771</w:t>
            </w:r>
          </w:p>
          <w:p w14:paraId="1B8B42F8" w14:textId="290C525B" w:rsidR="004D3011" w:rsidRDefault="005960C8" w:rsidP="004D3011">
            <w:r>
              <w:t>GitHub repository:</w:t>
            </w:r>
          </w:p>
          <w:p w14:paraId="58C02CBF" w14:textId="028B2011" w:rsidR="005960C8" w:rsidRDefault="005960C8" w:rsidP="004D3011">
            <w:hyperlink r:id="rId11" w:history="1">
              <w:r>
                <w:rPr>
                  <w:rStyle w:val="Hyperlink"/>
                </w:rPr>
                <w:t>https://github.com/juancamilocorralesosvath</w:t>
              </w:r>
            </w:hyperlink>
          </w:p>
          <w:sdt>
            <w:sdtPr>
              <w:id w:val="-240260293"/>
              <w:placeholder>
                <w:docPart w:val="BEF99950A42A4DEDA25679F7EAA024C9"/>
              </w:placeholder>
              <w:temporary/>
              <w:showingPlcHdr/>
              <w15:appearance w15:val="hidden"/>
            </w:sdtPr>
            <w:sdtEndPr/>
            <w:sdtContent>
              <w:p w14:paraId="4894E04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26C3EB6" w14:textId="21D44843" w:rsidR="00036450" w:rsidRPr="00E4381A" w:rsidRDefault="003135B8" w:rsidP="004D3011">
            <w:pPr>
              <w:rPr>
                <w:rStyle w:val="Hyperlink"/>
              </w:rPr>
            </w:pPr>
            <w:r>
              <w:t>juancamilocorra@gmail.com</w:t>
            </w:r>
          </w:p>
          <w:sdt>
            <w:sdtPr>
              <w:id w:val="-1444214663"/>
              <w:placeholder>
                <w:docPart w:val="2ADDAA6323DC4F3EBC386828E9FA65C2"/>
              </w:placeholder>
              <w:temporary/>
              <w:showingPlcHdr/>
              <w15:appearance w15:val="hidden"/>
            </w:sdtPr>
            <w:sdtEndPr/>
            <w:sdtContent>
              <w:p w14:paraId="5DAE93D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D69D8FA" w14:textId="432E8004" w:rsidR="004D3011" w:rsidRDefault="003135B8" w:rsidP="004D3011">
            <w:r>
              <w:t>Reading</w:t>
            </w:r>
          </w:p>
          <w:p w14:paraId="30B5A1B3" w14:textId="42898B2D" w:rsidR="004D3011" w:rsidRDefault="003135B8" w:rsidP="004D3011">
            <w:r>
              <w:t>Investigating</w:t>
            </w:r>
          </w:p>
          <w:p w14:paraId="4DC3C76B" w14:textId="31AD11B8" w:rsidR="004D3011" w:rsidRPr="004D3011" w:rsidRDefault="004D3011" w:rsidP="004D3011"/>
        </w:tc>
        <w:tc>
          <w:tcPr>
            <w:tcW w:w="720" w:type="dxa"/>
          </w:tcPr>
          <w:p w14:paraId="6AC6457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728244054474D36951D9355607EE70C"/>
              </w:placeholder>
              <w:temporary/>
              <w:showingPlcHdr/>
              <w15:appearance w15:val="hidden"/>
            </w:sdtPr>
            <w:sdtEndPr/>
            <w:sdtContent>
              <w:p w14:paraId="5363A7C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128EE30" w14:textId="421215AF" w:rsidR="00036450" w:rsidRDefault="003135B8" w:rsidP="00B359E4">
            <w:pPr>
              <w:pStyle w:val="Heading4"/>
            </w:pPr>
            <w:r>
              <w:t xml:space="preserve">Colegio </w:t>
            </w:r>
            <w:proofErr w:type="spellStart"/>
            <w:r>
              <w:t>Freinet</w:t>
            </w:r>
            <w:proofErr w:type="spellEnd"/>
          </w:p>
          <w:p w14:paraId="4AD6B6A9" w14:textId="47312945" w:rsidR="003135B8" w:rsidRPr="003135B8" w:rsidRDefault="003135B8" w:rsidP="003135B8">
            <w:r w:rsidRPr="003135B8">
              <w:t>This is the school w</w:t>
            </w:r>
            <w:r>
              <w:t>here I graduated.</w:t>
            </w:r>
          </w:p>
          <w:p w14:paraId="4DB4F425" w14:textId="7405944D" w:rsidR="004D3011" w:rsidRPr="003135B8" w:rsidRDefault="004D3011" w:rsidP="003135B8">
            <w:pPr>
              <w:pStyle w:val="Date"/>
            </w:pPr>
          </w:p>
          <w:p w14:paraId="3207180B" w14:textId="77777777" w:rsidR="00036450" w:rsidRPr="003135B8" w:rsidRDefault="00036450" w:rsidP="00036450"/>
          <w:p w14:paraId="5532275A" w14:textId="440925DD" w:rsidR="00036450" w:rsidRDefault="003135B8" w:rsidP="00B359E4">
            <w:pPr>
              <w:pStyle w:val="Heading4"/>
              <w:rPr>
                <w:lang w:val="es-CO"/>
              </w:rPr>
            </w:pPr>
            <w:r w:rsidRPr="003135B8">
              <w:rPr>
                <w:lang w:val="es-CO"/>
              </w:rPr>
              <w:t>Universidad Icesi</w:t>
            </w:r>
          </w:p>
          <w:p w14:paraId="2DFE7B68" w14:textId="634B4ED9" w:rsidR="003135B8" w:rsidRPr="003135B8" w:rsidRDefault="003135B8" w:rsidP="003135B8">
            <w:proofErr w:type="gramStart"/>
            <w:r w:rsidRPr="003135B8">
              <w:t>I’m</w:t>
            </w:r>
            <w:proofErr w:type="gramEnd"/>
            <w:r w:rsidRPr="003135B8">
              <w:t xml:space="preserve"> currently </w:t>
            </w:r>
            <w:r w:rsidR="005960C8">
              <w:t>on 3</w:t>
            </w:r>
            <w:r w:rsidR="005960C8" w:rsidRPr="005960C8">
              <w:rPr>
                <w:vertAlign w:val="superscript"/>
              </w:rPr>
              <w:t>rd</w:t>
            </w:r>
            <w:r w:rsidR="005960C8">
              <w:t xml:space="preserve"> semester of Comp</w:t>
            </w:r>
            <w:r w:rsidRPr="003135B8">
              <w:t>uter S</w:t>
            </w:r>
            <w:r>
              <w:t>cience</w:t>
            </w:r>
            <w:r w:rsidR="005960C8">
              <w:t>.</w:t>
            </w:r>
          </w:p>
          <w:p w14:paraId="36CF1ABD" w14:textId="4A7A9C89" w:rsidR="003135B8" w:rsidRPr="003135B8" w:rsidRDefault="003135B8" w:rsidP="003135B8"/>
          <w:p w14:paraId="5CD40A4F" w14:textId="5B1CCA8C" w:rsidR="003135B8" w:rsidRDefault="003135B8" w:rsidP="003135B8">
            <w:pPr>
              <w:rPr>
                <w:b/>
                <w:bCs/>
                <w:lang w:val="es-CO"/>
              </w:rPr>
            </w:pPr>
            <w:r w:rsidRPr="003135B8">
              <w:rPr>
                <w:b/>
                <w:bCs/>
                <w:lang w:val="es-CO"/>
              </w:rPr>
              <w:t>DEV.F</w:t>
            </w:r>
          </w:p>
          <w:p w14:paraId="7A935664" w14:textId="0AB96853" w:rsidR="005960C8" w:rsidRPr="005960C8" w:rsidRDefault="005960C8" w:rsidP="003135B8">
            <w:r w:rsidRPr="005960C8">
              <w:t>This is a hacking s</w:t>
            </w:r>
            <w:r>
              <w:t xml:space="preserve">chool which I am very grateful, currently I am doing their “Master Program”, the aim being a full-stack developer. </w:t>
            </w:r>
          </w:p>
          <w:p w14:paraId="001C7ADF" w14:textId="5D57E041" w:rsidR="00036450" w:rsidRPr="005960C8" w:rsidRDefault="00036450" w:rsidP="00B359E4">
            <w:pPr>
              <w:pStyle w:val="Date"/>
            </w:pPr>
          </w:p>
          <w:sdt>
            <w:sdtPr>
              <w:id w:val="1001553383"/>
              <w:placeholder>
                <w:docPart w:val="5936894EA5A4422F89DE5091AB66A4A6"/>
              </w:placeholder>
              <w:temporary/>
              <w:showingPlcHdr/>
              <w15:appearance w15:val="hidden"/>
            </w:sdtPr>
            <w:sdtEndPr/>
            <w:sdtContent>
              <w:p w14:paraId="7394962B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FC5BE2C" w14:textId="0DF1168B" w:rsidR="004D3011" w:rsidRDefault="005960C8" w:rsidP="00036450">
            <w:r w:rsidRPr="005960C8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3B03CE" wp14:editId="3FF3078C">
                      <wp:simplePos x="0" y="0"/>
                      <wp:positionH relativeFrom="column">
                        <wp:posOffset>-281508</wp:posOffset>
                      </wp:positionH>
                      <wp:positionV relativeFrom="paragraph">
                        <wp:posOffset>954684</wp:posOffset>
                      </wp:positionV>
                      <wp:extent cx="876935" cy="1470356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935" cy="14703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F0FAE" w14:textId="61F3390E" w:rsidR="005960C8" w:rsidRDefault="005960C8" w:rsidP="005960C8">
                                  <w:r>
                                    <w:t>HTML</w:t>
                                  </w:r>
                                </w:p>
                                <w:p w14:paraId="4AE0A6CD" w14:textId="276BE2B6" w:rsidR="005960C8" w:rsidRDefault="005960C8" w:rsidP="005960C8"/>
                                <w:p w14:paraId="70E52A98" w14:textId="08CDD401" w:rsidR="005960C8" w:rsidRDefault="005960C8" w:rsidP="005960C8">
                                  <w:r>
                                    <w:t>JAVA</w:t>
                                  </w:r>
                                </w:p>
                                <w:p w14:paraId="3DF9532D" w14:textId="20F8AB1C" w:rsidR="005960C8" w:rsidRDefault="005960C8" w:rsidP="005960C8"/>
                                <w:p w14:paraId="7EC908C4" w14:textId="303723F3" w:rsidR="005960C8" w:rsidRDefault="005960C8" w:rsidP="005960C8">
                                  <w:r>
                                    <w:t>CSS</w:t>
                                  </w:r>
                                </w:p>
                                <w:p w14:paraId="4E6AF68C" w14:textId="77777777" w:rsidR="005960C8" w:rsidRDefault="005960C8" w:rsidP="005960C8"/>
                                <w:p w14:paraId="619AB95F" w14:textId="2D5ADD65" w:rsidR="005960C8" w:rsidRDefault="005960C8" w:rsidP="005960C8">
                                  <w:r>
                                    <w:t>MUSIC</w:t>
                                  </w:r>
                                </w:p>
                                <w:p w14:paraId="11EC459C" w14:textId="77777777" w:rsidR="005960C8" w:rsidRDefault="005960C8" w:rsidP="005960C8"/>
                                <w:p w14:paraId="518AE906" w14:textId="2DF31AB1" w:rsidR="005960C8" w:rsidRDefault="005960C8" w:rsidP="005960C8">
                                  <w: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B03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2.15pt;margin-top:75.15pt;width:69.05pt;height:1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" stroked="f">
                      <v:textbox>
                        <w:txbxContent>
                          <w:p w14:paraId="642F0FAE" w14:textId="61F3390E" w:rsidR="005960C8" w:rsidRDefault="005960C8" w:rsidP="005960C8">
                            <w:r>
                              <w:t>HTML</w:t>
                            </w:r>
                          </w:p>
                          <w:p w14:paraId="4AE0A6CD" w14:textId="276BE2B6" w:rsidR="005960C8" w:rsidRDefault="005960C8" w:rsidP="005960C8"/>
                          <w:p w14:paraId="70E52A98" w14:textId="08CDD401" w:rsidR="005960C8" w:rsidRDefault="005960C8" w:rsidP="005960C8">
                            <w:r>
                              <w:t>JAVA</w:t>
                            </w:r>
                          </w:p>
                          <w:p w14:paraId="3DF9532D" w14:textId="20F8AB1C" w:rsidR="005960C8" w:rsidRDefault="005960C8" w:rsidP="005960C8"/>
                          <w:p w14:paraId="7EC908C4" w14:textId="303723F3" w:rsidR="005960C8" w:rsidRDefault="005960C8" w:rsidP="005960C8">
                            <w:r>
                              <w:t>CSS</w:t>
                            </w:r>
                          </w:p>
                          <w:p w14:paraId="4E6AF68C" w14:textId="77777777" w:rsidR="005960C8" w:rsidRDefault="005960C8" w:rsidP="005960C8"/>
                          <w:p w14:paraId="619AB95F" w14:textId="2D5ADD65" w:rsidR="005960C8" w:rsidRDefault="005960C8" w:rsidP="005960C8">
                            <w:r>
                              <w:t>MUSIC</w:t>
                            </w:r>
                          </w:p>
                          <w:p w14:paraId="11EC459C" w14:textId="77777777" w:rsidR="005960C8" w:rsidRDefault="005960C8" w:rsidP="005960C8"/>
                          <w:p w14:paraId="518AE906" w14:textId="2DF31AB1" w:rsidR="005960C8" w:rsidRDefault="005960C8" w:rsidP="005960C8">
                            <w:r>
                              <w:t>JAVASCRIPT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I have no work experience yet, but if you see my GitHub repository, I already have experience in developing web applications. Also, I learn fast, so if you give me the opportunity to work with you, I will not disappoint you.</w:t>
            </w:r>
          </w:p>
          <w:sdt>
            <w:sdtPr>
              <w:id w:val="1669594239"/>
              <w:placeholder>
                <w:docPart w:val="1F13CAD019E44DB7BA983D7D6B7632CB"/>
              </w:placeholder>
              <w:temporary/>
              <w:showingPlcHdr/>
              <w15:appearance w15:val="hidden"/>
            </w:sdtPr>
            <w:sdtEndPr/>
            <w:sdtContent>
              <w:p w14:paraId="401D839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74DF705" w14:textId="5124DAF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068041A" wp14:editId="05C7C751">
                  <wp:extent cx="3756660" cy="1382573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49139A8E" w14:textId="77777777" w:rsidR="0043117B" w:rsidRPr="00FD2764" w:rsidRDefault="00AF6E4D" w:rsidP="000C45FF">
      <w:pPr>
        <w:tabs>
          <w:tab w:val="left" w:pos="990"/>
        </w:tabs>
      </w:pPr>
    </w:p>
    <w:sectPr w:rsidR="0043117B" w:rsidRPr="00FD2764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A5F9F" w14:textId="77777777" w:rsidR="00AF6E4D" w:rsidRDefault="00AF6E4D" w:rsidP="000C45FF">
      <w:r>
        <w:separator/>
      </w:r>
    </w:p>
  </w:endnote>
  <w:endnote w:type="continuationSeparator" w:id="0">
    <w:p w14:paraId="4BB16311" w14:textId="77777777" w:rsidR="00AF6E4D" w:rsidRDefault="00AF6E4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0EF84" w14:textId="77777777" w:rsidR="00AF6E4D" w:rsidRDefault="00AF6E4D" w:rsidP="000C45FF">
      <w:r>
        <w:separator/>
      </w:r>
    </w:p>
  </w:footnote>
  <w:footnote w:type="continuationSeparator" w:id="0">
    <w:p w14:paraId="0563DED6" w14:textId="77777777" w:rsidR="00AF6E4D" w:rsidRDefault="00AF6E4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965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9F2338" wp14:editId="6816C40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B8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35B8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960C8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9095E"/>
    <w:rsid w:val="009260CD"/>
    <w:rsid w:val="00952C25"/>
    <w:rsid w:val="00A2118D"/>
    <w:rsid w:val="00AD76E2"/>
    <w:rsid w:val="00AF6E4D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069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uancamilocorralesosvath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milo\AppData\Local\Microsoft\Office\16.0\DTS\en-US%7b181CED17-535C-478A-BDC7-D2A8B5DBB536%7d\%7b736BCCD0-3A0E-4700-BD72-D631F0ADEA0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13D0C08CA14192BB52716C2013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E15E6-6D46-4CBD-A342-DC21705AFC6B}"/>
      </w:docPartPr>
      <w:docPartBody>
        <w:p w:rsidR="00000000" w:rsidRDefault="00111F95">
          <w:pPr>
            <w:pStyle w:val="7E13D0C08CA14192BB52716C2013D32A"/>
          </w:pPr>
          <w:r w:rsidRPr="009260CD">
            <w:rPr>
              <w:spacing w:val="23"/>
              <w:w w:val="83"/>
            </w:rPr>
            <w:t>JOB TITLE HER</w:t>
          </w:r>
          <w:r w:rsidRPr="009260CD">
            <w:rPr>
              <w:spacing w:val="26"/>
              <w:w w:val="83"/>
            </w:rPr>
            <w:t>E</w:t>
          </w:r>
        </w:p>
      </w:docPartBody>
    </w:docPart>
    <w:docPart>
      <w:docPartPr>
        <w:name w:val="FB8B49817E524171A0BDA8CF33CDA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7223B-1501-46B8-9711-CA5294E784EB}"/>
      </w:docPartPr>
      <w:docPartBody>
        <w:p w:rsidR="00000000" w:rsidRDefault="00111F95">
          <w:pPr>
            <w:pStyle w:val="FB8B49817E524171A0BDA8CF33CDA545"/>
          </w:pPr>
          <w:r w:rsidRPr="00D5459D">
            <w:t>Profile</w:t>
          </w:r>
        </w:p>
      </w:docPartBody>
    </w:docPart>
    <w:docPart>
      <w:docPartPr>
        <w:name w:val="61525F5E3E784E5E9FDDD79DF93B8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EFD00-53DC-4637-83EB-CCF9F4F9712F}"/>
      </w:docPartPr>
      <w:docPartBody>
        <w:p w:rsidR="00000000" w:rsidRDefault="00111F95">
          <w:pPr>
            <w:pStyle w:val="61525F5E3E784E5E9FDDD79DF93B870C"/>
          </w:pPr>
          <w:r w:rsidRPr="00CB0055">
            <w:t>Contact</w:t>
          </w:r>
        </w:p>
      </w:docPartBody>
    </w:docPart>
    <w:docPart>
      <w:docPartPr>
        <w:name w:val="7F84C09D9F154A4F853974FA748C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AF41D-2DC4-4AA6-9E3A-7C0DE0137912}"/>
      </w:docPartPr>
      <w:docPartBody>
        <w:p w:rsidR="00000000" w:rsidRDefault="00111F95">
          <w:pPr>
            <w:pStyle w:val="7F84C09D9F154A4F853974FA748CA208"/>
          </w:pPr>
          <w:r w:rsidRPr="004D3011">
            <w:t>PHONE:</w:t>
          </w:r>
        </w:p>
      </w:docPartBody>
    </w:docPart>
    <w:docPart>
      <w:docPartPr>
        <w:name w:val="BEF99950A42A4DEDA25679F7EAA02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F0A6B-5C10-4115-9375-A2006DB59108}"/>
      </w:docPartPr>
      <w:docPartBody>
        <w:p w:rsidR="00000000" w:rsidRDefault="00111F95">
          <w:pPr>
            <w:pStyle w:val="BEF99950A42A4DEDA25679F7EAA024C9"/>
          </w:pPr>
          <w:r w:rsidRPr="004D3011">
            <w:t>EMAIL:</w:t>
          </w:r>
        </w:p>
      </w:docPartBody>
    </w:docPart>
    <w:docPart>
      <w:docPartPr>
        <w:name w:val="2ADDAA6323DC4F3EBC386828E9FA6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02B77-1323-409B-877B-EBF35B88EB3D}"/>
      </w:docPartPr>
      <w:docPartBody>
        <w:p w:rsidR="00000000" w:rsidRDefault="00111F95">
          <w:pPr>
            <w:pStyle w:val="2ADDAA6323DC4F3EBC386828E9FA65C2"/>
          </w:pPr>
          <w:r w:rsidRPr="00CB0055">
            <w:t>Hobbies</w:t>
          </w:r>
        </w:p>
      </w:docPartBody>
    </w:docPart>
    <w:docPart>
      <w:docPartPr>
        <w:name w:val="F728244054474D36951D9355607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A756-3287-4EA3-BDCD-75B8F70ED28E}"/>
      </w:docPartPr>
      <w:docPartBody>
        <w:p w:rsidR="00000000" w:rsidRDefault="00111F95">
          <w:pPr>
            <w:pStyle w:val="F728244054474D36951D9355607EE70C"/>
          </w:pPr>
          <w:r w:rsidRPr="00036450">
            <w:t>EDUCATION</w:t>
          </w:r>
        </w:p>
      </w:docPartBody>
    </w:docPart>
    <w:docPart>
      <w:docPartPr>
        <w:name w:val="5936894EA5A4422F89DE5091AB66A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E136E-034B-4B9B-B05E-0A0679ACB8EA}"/>
      </w:docPartPr>
      <w:docPartBody>
        <w:p w:rsidR="00000000" w:rsidRDefault="00111F95">
          <w:pPr>
            <w:pStyle w:val="5936894EA5A4422F89DE5091AB66A4A6"/>
          </w:pPr>
          <w:r w:rsidRPr="00036450">
            <w:t>WORK EXPERIENCE</w:t>
          </w:r>
        </w:p>
      </w:docPartBody>
    </w:docPart>
    <w:docPart>
      <w:docPartPr>
        <w:name w:val="1F13CAD019E44DB7BA983D7D6B763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C4E4-3356-4578-8E9A-E324DBCF891C}"/>
      </w:docPartPr>
      <w:docPartBody>
        <w:p w:rsidR="00000000" w:rsidRDefault="00111F95">
          <w:pPr>
            <w:pStyle w:val="1F13CAD019E44DB7BA983D7D6B7632C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95"/>
    <w:rsid w:val="0011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E33C990F04F92B9A69D620CA5AEAC">
    <w:name w:val="9D5E33C990F04F92B9A69D620CA5AEAC"/>
  </w:style>
  <w:style w:type="paragraph" w:customStyle="1" w:styleId="7E13D0C08CA14192BB52716C2013D32A">
    <w:name w:val="7E13D0C08CA14192BB52716C2013D32A"/>
  </w:style>
  <w:style w:type="paragraph" w:customStyle="1" w:styleId="FB8B49817E524171A0BDA8CF33CDA545">
    <w:name w:val="FB8B49817E524171A0BDA8CF33CDA545"/>
  </w:style>
  <w:style w:type="paragraph" w:customStyle="1" w:styleId="21F57D9F5E164F5EA2C51F586491E518">
    <w:name w:val="21F57D9F5E164F5EA2C51F586491E518"/>
  </w:style>
  <w:style w:type="paragraph" w:customStyle="1" w:styleId="61525F5E3E784E5E9FDDD79DF93B870C">
    <w:name w:val="61525F5E3E784E5E9FDDD79DF93B870C"/>
  </w:style>
  <w:style w:type="paragraph" w:customStyle="1" w:styleId="7F84C09D9F154A4F853974FA748CA208">
    <w:name w:val="7F84C09D9F154A4F853974FA748CA208"/>
  </w:style>
  <w:style w:type="paragraph" w:customStyle="1" w:styleId="34D364669839432183FCE6AF04BEDD1E">
    <w:name w:val="34D364669839432183FCE6AF04BEDD1E"/>
  </w:style>
  <w:style w:type="paragraph" w:customStyle="1" w:styleId="5BE93EA1307041A88BF949000A862E24">
    <w:name w:val="5BE93EA1307041A88BF949000A862E24"/>
  </w:style>
  <w:style w:type="paragraph" w:customStyle="1" w:styleId="DE060609477141A38315F43CBF73D32C">
    <w:name w:val="DE060609477141A38315F43CBF73D32C"/>
  </w:style>
  <w:style w:type="paragraph" w:customStyle="1" w:styleId="BEF99950A42A4DEDA25679F7EAA024C9">
    <w:name w:val="BEF99950A42A4DEDA25679F7EAA024C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EFD879DE8934B0DAB659A59A89B32DE">
    <w:name w:val="4EFD879DE8934B0DAB659A59A89B32DE"/>
  </w:style>
  <w:style w:type="paragraph" w:customStyle="1" w:styleId="2ADDAA6323DC4F3EBC386828E9FA65C2">
    <w:name w:val="2ADDAA6323DC4F3EBC386828E9FA65C2"/>
  </w:style>
  <w:style w:type="paragraph" w:customStyle="1" w:styleId="FD293ADC2251475BAF1923F146B091CB">
    <w:name w:val="FD293ADC2251475BAF1923F146B091CB"/>
  </w:style>
  <w:style w:type="paragraph" w:customStyle="1" w:styleId="1CD6699AC2404D7DB7EBC71710FB0740">
    <w:name w:val="1CD6699AC2404D7DB7EBC71710FB0740"/>
  </w:style>
  <w:style w:type="paragraph" w:customStyle="1" w:styleId="651635DAF1C8422ABBFC734D589690F0">
    <w:name w:val="651635DAF1C8422ABBFC734D589690F0"/>
  </w:style>
  <w:style w:type="paragraph" w:customStyle="1" w:styleId="97C1A59CD1844072819D8BE737FF1104">
    <w:name w:val="97C1A59CD1844072819D8BE737FF1104"/>
  </w:style>
  <w:style w:type="paragraph" w:customStyle="1" w:styleId="F728244054474D36951D9355607EE70C">
    <w:name w:val="F728244054474D36951D9355607EE70C"/>
  </w:style>
  <w:style w:type="paragraph" w:customStyle="1" w:styleId="196091BF8B7E4AD5BF64B3ECF9B4EC8B">
    <w:name w:val="196091BF8B7E4AD5BF64B3ECF9B4EC8B"/>
  </w:style>
  <w:style w:type="paragraph" w:customStyle="1" w:styleId="6C6B721B146C4FFBB44C1E49C4DAB912">
    <w:name w:val="6C6B721B146C4FFBB44C1E49C4DAB912"/>
  </w:style>
  <w:style w:type="paragraph" w:customStyle="1" w:styleId="81BD555E35934724A7F8DB60B531C934">
    <w:name w:val="81BD555E35934724A7F8DB60B531C934"/>
  </w:style>
  <w:style w:type="paragraph" w:customStyle="1" w:styleId="60933F074DC646B7982F74D54BEA2493">
    <w:name w:val="60933F074DC646B7982F74D54BEA2493"/>
  </w:style>
  <w:style w:type="paragraph" w:customStyle="1" w:styleId="6E6DCD5C7F2A467A80AA1E490F01D0E7">
    <w:name w:val="6E6DCD5C7F2A467A80AA1E490F01D0E7"/>
  </w:style>
  <w:style w:type="paragraph" w:customStyle="1" w:styleId="838E95002A09496FA7A2408491D4EC50">
    <w:name w:val="838E95002A09496FA7A2408491D4EC50"/>
  </w:style>
  <w:style w:type="paragraph" w:customStyle="1" w:styleId="FFAA5759A2144BB58C6B7E0A1A1E1F3E">
    <w:name w:val="FFAA5759A2144BB58C6B7E0A1A1E1F3E"/>
  </w:style>
  <w:style w:type="paragraph" w:customStyle="1" w:styleId="5936894EA5A4422F89DE5091AB66A4A6">
    <w:name w:val="5936894EA5A4422F89DE5091AB66A4A6"/>
  </w:style>
  <w:style w:type="paragraph" w:customStyle="1" w:styleId="3B40D2036C4F457DB7E6E33C5DE3EDE9">
    <w:name w:val="3B40D2036C4F457DB7E6E33C5DE3EDE9"/>
  </w:style>
  <w:style w:type="paragraph" w:customStyle="1" w:styleId="32D34F4585D04BA2B9B5DD7EAEB61FC9">
    <w:name w:val="32D34F4585D04BA2B9B5DD7EAEB61FC9"/>
  </w:style>
  <w:style w:type="paragraph" w:customStyle="1" w:styleId="3EF65FE58BD148499E37FCCEE530080C">
    <w:name w:val="3EF65FE58BD148499E37FCCEE530080C"/>
  </w:style>
  <w:style w:type="paragraph" w:customStyle="1" w:styleId="6BD9792DAA3445188BD55130EA613424">
    <w:name w:val="6BD9792DAA3445188BD55130EA613424"/>
  </w:style>
  <w:style w:type="paragraph" w:customStyle="1" w:styleId="DE54063DD95A420BA96E6E93C65AE22C">
    <w:name w:val="DE54063DD95A420BA96E6E93C65AE22C"/>
  </w:style>
  <w:style w:type="paragraph" w:customStyle="1" w:styleId="8BD4D543263E48DC9B17A10E3F42B905">
    <w:name w:val="8BD4D543263E48DC9B17A10E3F42B905"/>
  </w:style>
  <w:style w:type="paragraph" w:customStyle="1" w:styleId="1AFBC4DE824A46B1A5D59745FAC26DA7">
    <w:name w:val="1AFBC4DE824A46B1A5D59745FAC26DA7"/>
  </w:style>
  <w:style w:type="paragraph" w:customStyle="1" w:styleId="685DA1BA00A14C56948C4F959E82FA42">
    <w:name w:val="685DA1BA00A14C56948C4F959E82FA42"/>
  </w:style>
  <w:style w:type="paragraph" w:customStyle="1" w:styleId="E4BE52533A174AB79655BA2EB806C8F3">
    <w:name w:val="E4BE52533A174AB79655BA2EB806C8F3"/>
  </w:style>
  <w:style w:type="paragraph" w:customStyle="1" w:styleId="A120FAF7D53E4EEBB63DEE3326670A2B">
    <w:name w:val="A120FAF7D53E4EEBB63DEE3326670A2B"/>
  </w:style>
  <w:style w:type="paragraph" w:customStyle="1" w:styleId="D26F52F58EE34D679A9ABB3DE997422F">
    <w:name w:val="D26F52F58EE34D679A9ABB3DE997422F"/>
  </w:style>
  <w:style w:type="paragraph" w:customStyle="1" w:styleId="50B2654A0D86498FAF4DAA434136E1C4">
    <w:name w:val="50B2654A0D86498FAF4DAA434136E1C4"/>
  </w:style>
  <w:style w:type="paragraph" w:customStyle="1" w:styleId="4A3DDD944C814416920B8C6A5E370C7E">
    <w:name w:val="4A3DDD944C814416920B8C6A5E370C7E"/>
  </w:style>
  <w:style w:type="paragraph" w:customStyle="1" w:styleId="0234A8C951EF4A09BF43D03B3EB05A12">
    <w:name w:val="0234A8C951EF4A09BF43D03B3EB05A12"/>
  </w:style>
  <w:style w:type="paragraph" w:customStyle="1" w:styleId="854C8AB7A9704A718696E556BCDF277F">
    <w:name w:val="854C8AB7A9704A718696E556BCDF277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F13CAD019E44DB7BA983D7D6B7632CB">
    <w:name w:val="1F13CAD019E44DB7BA983D7D6B763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{736BCCD0-3A0E-4700-BD72-D631F0ADEA0B}tf00546271_win32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2020-08-20T23:45:00Z</dcterms:created>
  <dcterms:modified xsi:type="dcterms:W3CDTF">2020-08-21T03:16:00Z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